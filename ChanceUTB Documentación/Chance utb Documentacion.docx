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8F550F" w:rsidRDefault="00C7101A">
          <w:r>
            <w:rPr>
              <w:noProof/>
              <w:lang w:val="es-CO" w:eastAsia="es-CO"/>
            </w:rPr>
            <w:drawing>
              <wp:anchor distT="0" distB="0" distL="114300" distR="114300" simplePos="0" relativeHeight="251667456" behindDoc="1" locked="0" layoutInCell="1" allowOverlap="1" wp14:anchorId="14993A8F" wp14:editId="55683A9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129530" cy="5734050"/>
                <wp:effectExtent l="19050" t="0" r="13970" b="238125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573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550F" w:rsidRDefault="00C7101A"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004289E4" wp14:editId="13B08F27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8124825</wp:posOffset>
                    </wp:positionV>
                    <wp:extent cx="3657600" cy="1819275"/>
                    <wp:effectExtent l="0" t="0" r="0" b="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275"/>
                              <a:chOff x="0" y="0"/>
                              <a:chExt cx="3657600" cy="1816119"/>
                            </a:xfrm>
                          </wpg:grpSpPr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694432"/>
                                <a:ext cx="3657600" cy="1121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1A" w:rsidRDefault="00C7101A" w:rsidP="006F1842">
                                  <w:pPr>
                                    <w:pStyle w:val="Informacindecontacto"/>
                                    <w:rPr>
                                      <w:noProof/>
                                      <w:lang w:val="es-CO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CO"/>
                                    </w:rPr>
                                    <w:t>Keiner Alberto Pajaro Ordoñez</w:t>
                                  </w:r>
                                </w:p>
                                <w:p w:rsidR="00C7101A" w:rsidRPr="00C7101A" w:rsidRDefault="00C7101A" w:rsidP="006F1842">
                                  <w:pPr>
                                    <w:pStyle w:val="Informacindecontacto"/>
                                    <w:rPr>
                                      <w:noProof/>
                                      <w:lang w:val="es-CO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CO"/>
                                    </w:rPr>
                                    <w:t>T00020340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42" w:rsidRPr="00E96513" w:rsidRDefault="00E96513" w:rsidP="006F1842">
                                  <w:pPr>
                                    <w:pStyle w:val="Textoindependient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4289E4" id="Grupo 9" o:spid="_x0000_s1026" style="position:absolute;margin-left:324pt;margin-top:639.75pt;width:4in;height:143.25pt;z-index:251671552;mso-position-horizontal-relative:page;mso-position-vertical-relative:page;mso-height-relative:margin" coordsize="36576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27" type="#_x0000_t202" style="position:absolute;top:6944;width:36576;height:112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nO7wA&#10;AADbAAAADwAAAGRycy9kb3ducmV2LnhtbERPvQrCMBDeBd8hnOCmqQ4i1SgiiIKTP4Pj2ZxttbmU&#10;JNb69kYQ3O7j+735sjWVaMj50rKC0TABQZxZXXKu4HzaDKYgfEDWWFkmBW/ysFx0O3NMtX3xgZpj&#10;yEUMYZ+igiKEOpXSZwUZ9ENbE0fuZp3BEKHLpXb4iuGmkuMkmUiDJceGAmtaF5Q9jk+jYLw92em+&#10;ba6Xa+7v7EiG9btRqt9rVzMQgdrwF//cOx3nj+D7Szx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bqc7vAAAANsAAAAPAAAAAAAAAAAAAAAAAJgCAABkcnMvZG93bnJldi54&#10;bWxQSwUGAAAAAAQABAD1AAAAgQMAAAAA&#10;" filled="f" stroked="f" strokeweight=".5pt">
                      <v:textbox inset="0,0,36pt,36pt">
                        <w:txbxContent>
                          <w:p w:rsidR="00C7101A" w:rsidRDefault="00C7101A" w:rsidP="006F1842">
                            <w:pPr>
                              <w:pStyle w:val="Informacindecontacto"/>
                              <w:rPr>
                                <w:noProof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/>
                              </w:rPr>
                              <w:t>Keiner Alberto Pajaro Ordoñez</w:t>
                            </w:r>
                          </w:p>
                          <w:p w:rsidR="00C7101A" w:rsidRPr="00C7101A" w:rsidRDefault="00C7101A" w:rsidP="006F1842">
                            <w:pPr>
                              <w:pStyle w:val="Informacindecontacto"/>
                              <w:rPr>
                                <w:noProof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/>
                              </w:rPr>
                              <w:t>T00020340</w:t>
                            </w: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F1842" w:rsidRPr="00E96513" w:rsidRDefault="00E96513" w:rsidP="006F1842">
                            <w:pPr>
                              <w:pStyle w:val="Textoindependiente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="009D7925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D79F738" wp14:editId="4B0E102F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4314825</wp:posOffset>
                    </wp:positionV>
                    <wp:extent cx="3672000" cy="530225"/>
                    <wp:effectExtent l="0" t="0" r="0" b="889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000" cy="53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2130892022"/>
                                  <w:placeholder>
                                    <w:docPart w:val="FB61DCE7A97E4D2CB37AAB0BD76EC0F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7925" w:rsidRDefault="00C7101A" w:rsidP="009D7925">
                                    <w:pPr>
                                      <w:pStyle w:val="Puesto"/>
                                    </w:pPr>
                                    <w:r>
                                      <w:t>CHANCE UTB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9F738" id="Cuadro de texto 3" o:spid="_x0000_s1029" type="#_x0000_t202" style="position:absolute;margin-left:324pt;margin-top:339.75pt;width:289.1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ítulo"/>
                            <w:tag w:val=""/>
                            <w:id w:val="2130892022"/>
                            <w:placeholder>
                              <w:docPart w:val="FB61DCE7A97E4D2CB37AAB0BD76EC0F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D7925" w:rsidRDefault="00C7101A" w:rsidP="009D7925">
                              <w:pPr>
                                <w:pStyle w:val="Puesto"/>
                              </w:pPr>
                              <w:r>
                                <w:t>CHANCE UTB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D1689">
            <w:rPr>
              <w:b/>
              <w:bCs/>
              <w:caps/>
            </w:rPr>
            <w:br w:type="page"/>
          </w:r>
        </w:p>
      </w:sdtContent>
    </w:sdt>
    <w:p w:rsidR="008F550F" w:rsidRPr="00B97E22" w:rsidRDefault="00C7101A">
      <w:pPr>
        <w:pStyle w:val="Ttulo1"/>
        <w:rPr>
          <w:noProof/>
          <w:sz w:val="20"/>
          <w:szCs w:val="20"/>
          <w:lang w:val="es-ES"/>
        </w:rPr>
      </w:pPr>
      <w:r>
        <w:rPr>
          <w:rFonts w:ascii="Arial" w:hAnsi="Arial"/>
          <w:noProof/>
          <w:color w:val="FFFFFF"/>
          <w:sz w:val="20"/>
          <w:szCs w:val="20"/>
          <w:lang w:val="es-ES"/>
        </w:rPr>
        <w:lastRenderedPageBreak/>
        <w:t>Chance utb</w:t>
      </w:r>
    </w:p>
    <w:p w:rsidR="008F550F" w:rsidRDefault="00C7101A">
      <w:pPr>
        <w:rPr>
          <w:rFonts w:ascii="Times New Roman" w:hAnsi="Times New Roman"/>
          <w:noProof/>
          <w:color w:val="000000"/>
          <w:sz w:val="18"/>
          <w:szCs w:val="18"/>
          <w:lang w:val="es-ES"/>
        </w:rPr>
      </w:pPr>
      <w:r>
        <w:rPr>
          <w:rFonts w:ascii="Times New Roman" w:hAnsi="Times New Roman"/>
          <w:noProof/>
          <w:color w:val="000000"/>
          <w:sz w:val="18"/>
          <w:szCs w:val="18"/>
          <w:lang w:val="es-ES"/>
        </w:rPr>
        <w:t>Es una aplicación que permitira a sus usuarios compartir carros entre si. Nace a partir de la idea de que haya una mayor accesibilidad al campus y para usar la aplicación sera necesario tener algun tipo de vinculo con la Universidad Tecnologica de Bolivar.</w:t>
      </w:r>
    </w:p>
    <w:p w:rsidR="00C7101A" w:rsidRDefault="00C7101A">
      <w:pPr>
        <w:rPr>
          <w:rFonts w:ascii="Times New Roman" w:hAnsi="Times New Roman"/>
          <w:noProof/>
          <w:color w:val="000000"/>
          <w:sz w:val="18"/>
          <w:szCs w:val="18"/>
          <w:lang w:val="es-ES"/>
        </w:rPr>
      </w:pPr>
      <w:r>
        <w:rPr>
          <w:rFonts w:ascii="Times New Roman" w:hAnsi="Times New Roman"/>
          <w:noProof/>
          <w:color w:val="000000"/>
          <w:sz w:val="18"/>
          <w:szCs w:val="18"/>
          <w:lang w:val="es-ES"/>
        </w:rPr>
        <w:t>Mediante esta aplicación los estudiantes, profesores, funcionarios, empleado y todos aquellos que tengan algun vinculo con la Universidad podran interactuar entre si compartiendo sus medios de transporte.</w:t>
      </w:r>
    </w:p>
    <w:p w:rsidR="00066764" w:rsidRDefault="00066764">
      <w:pPr>
        <w:rPr>
          <w:rFonts w:ascii="Times New Roman" w:hAnsi="Times New Roman"/>
          <w:noProof/>
          <w:color w:val="000000"/>
          <w:sz w:val="18"/>
          <w:szCs w:val="18"/>
          <w:lang w:val="es-ES"/>
        </w:rPr>
      </w:pPr>
    </w:p>
    <w:p w:rsidR="00066764" w:rsidRPr="00C7101A" w:rsidRDefault="00066764">
      <w:pPr>
        <w:rPr>
          <w:sz w:val="18"/>
          <w:szCs w:val="18"/>
          <w:lang w:val="es-ES"/>
        </w:rPr>
      </w:pPr>
    </w:p>
    <w:p w:rsidR="008F550F" w:rsidRPr="00B97E22" w:rsidRDefault="00C7101A">
      <w:pPr>
        <w:pStyle w:val="Ttulo1"/>
        <w:rPr>
          <w:sz w:val="20"/>
          <w:szCs w:val="20"/>
          <w:lang w:val="es-ES"/>
        </w:rPr>
      </w:pPr>
      <w:r>
        <w:rPr>
          <w:rFonts w:ascii="Arial" w:hAnsi="Arial"/>
          <w:color w:val="FFFFFF"/>
          <w:sz w:val="20"/>
          <w:szCs w:val="20"/>
          <w:lang w:val="es-ES"/>
        </w:rPr>
        <w:t>Desarrollo</w:t>
      </w:r>
    </w:p>
    <w:p w:rsidR="008F550F" w:rsidRPr="00B97E22" w:rsidRDefault="00C7101A">
      <w:pPr>
        <w:pStyle w:val="Listaconvietas"/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Sera una aplicación movil, a la cual se podra acceder desde la tienda movil y permitira realizar peticiones de chances entre los usuarios.</w:t>
      </w:r>
    </w:p>
    <w:p w:rsidR="008F550F" w:rsidRPr="00B97E22" w:rsidRDefault="00C7101A">
      <w:pPr>
        <w:pStyle w:val="Listaconvietas"/>
        <w:rPr>
          <w:noProof/>
          <w:sz w:val="18"/>
          <w:szCs w:val="18"/>
          <w:lang w:val="es-ES"/>
        </w:rPr>
      </w:pPr>
      <w:r>
        <w:rPr>
          <w:rFonts w:ascii="Times New Roman" w:hAnsi="Times New Roman"/>
          <w:noProof/>
          <w:color w:val="505050"/>
          <w:sz w:val="18"/>
          <w:szCs w:val="18"/>
          <w:lang w:val="es-ES"/>
        </w:rPr>
        <w:t>Consta de un Front-End o vista de usuario, en el cual se encuentran las vistas de la aplicación, los formularios de inscripcion y de creación de chances. Sera realizada en Phonegap, el cual nos permitira compilar nuestra aplicación para multiples plataformas.</w:t>
      </w:r>
    </w:p>
    <w:p w:rsidR="008F550F" w:rsidRPr="00066764" w:rsidRDefault="005559B3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rFonts w:ascii="Times New Roman" w:hAnsi="Times New Roman"/>
          <w:noProof/>
          <w:color w:val="505050"/>
          <w:sz w:val="18"/>
          <w:szCs w:val="18"/>
          <w:lang w:val="es-ES"/>
        </w:rPr>
        <w:t>El Back-End se desarrolló</w:t>
      </w:r>
      <w:r w:rsidR="00C7101A">
        <w:rPr>
          <w:rFonts w:ascii="Times New Roman" w:hAnsi="Times New Roman"/>
          <w:noProof/>
          <w:color w:val="505050"/>
          <w:sz w:val="18"/>
          <w:szCs w:val="18"/>
          <w:lang w:val="es-ES"/>
        </w:rPr>
        <w:t xml:space="preserve"> en el Framework para PHP Laravel</w:t>
      </w:r>
      <w:r w:rsidR="00066764">
        <w:rPr>
          <w:rFonts w:ascii="Times New Roman" w:hAnsi="Times New Roman"/>
          <w:noProof/>
          <w:color w:val="505050"/>
          <w:sz w:val="18"/>
          <w:szCs w:val="18"/>
          <w:lang w:val="es-ES"/>
        </w:rPr>
        <w:t>. Es donde se realizan la mayor parte del proceso de la aplicación. Recibe las peticiones enviadas desde el Front-End y esta se encarga mediante las rutas, controladores y los modelos, acceder a la base de datos para sacar y enviar información hacia esta.</w:t>
      </w:r>
    </w:p>
    <w:p w:rsidR="00066764" w:rsidRDefault="00066764" w:rsidP="00066764">
      <w:pPr>
        <w:pStyle w:val="Listaconvietas"/>
        <w:numPr>
          <w:ilvl w:val="0"/>
          <w:numId w:val="0"/>
        </w:numPr>
        <w:ind w:left="216"/>
        <w:rPr>
          <w:rFonts w:ascii="Times New Roman" w:hAnsi="Times New Roman"/>
          <w:noProof/>
          <w:color w:val="505050"/>
          <w:sz w:val="18"/>
          <w:szCs w:val="18"/>
          <w:lang w:val="es-ES"/>
        </w:rPr>
      </w:pPr>
    </w:p>
    <w:p w:rsidR="00066764" w:rsidRPr="00B97E22" w:rsidRDefault="00066764" w:rsidP="00066764">
      <w:pPr>
        <w:pStyle w:val="Listaconvietas"/>
        <w:numPr>
          <w:ilvl w:val="0"/>
          <w:numId w:val="0"/>
        </w:numPr>
        <w:ind w:left="216"/>
        <w:rPr>
          <w:noProof/>
          <w:sz w:val="18"/>
          <w:szCs w:val="18"/>
          <w:lang w:val="es-ES"/>
        </w:rPr>
      </w:pPr>
    </w:p>
    <w:p w:rsidR="008F550F" w:rsidRDefault="00AD1689"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 wp14:anchorId="62E3AB4A" wp14:editId="532F29F2">
            <wp:simplePos x="0" y="0"/>
            <wp:positionH relativeFrom="page">
              <wp:posOffset>4333875</wp:posOffset>
            </wp:positionH>
            <wp:positionV relativeFrom="paragraph">
              <wp:posOffset>125730</wp:posOffset>
            </wp:positionV>
            <wp:extent cx="2240280" cy="1440180"/>
            <wp:effectExtent l="0" t="0" r="762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\Dropbox\9-4 builds\BUTTERF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inline distT="0" distB="0" distL="0" distR="0">
            <wp:extent cx="3295650" cy="14763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F550F" w:rsidRDefault="008F550F">
      <w:pPr>
        <w:rPr>
          <w:noProof/>
          <w:sz w:val="18"/>
          <w:szCs w:val="18"/>
          <w:lang w:val="es-ES"/>
        </w:rPr>
      </w:pPr>
    </w:p>
    <w:p w:rsidR="00066764" w:rsidRDefault="00066764">
      <w:pPr>
        <w:rPr>
          <w:noProof/>
          <w:sz w:val="18"/>
          <w:szCs w:val="18"/>
          <w:lang w:val="es-ES"/>
        </w:rPr>
      </w:pPr>
    </w:p>
    <w:p w:rsidR="00066764" w:rsidRDefault="00066764">
      <w:pPr>
        <w:rPr>
          <w:noProof/>
          <w:sz w:val="18"/>
          <w:szCs w:val="18"/>
          <w:lang w:val="es-ES"/>
        </w:rPr>
      </w:pPr>
    </w:p>
    <w:p w:rsidR="00066764" w:rsidRDefault="00066764">
      <w:pPr>
        <w:rPr>
          <w:noProof/>
          <w:sz w:val="18"/>
          <w:szCs w:val="18"/>
          <w:lang w:val="es-ES"/>
        </w:rPr>
      </w:pPr>
    </w:p>
    <w:p w:rsidR="00066764" w:rsidRDefault="00066764">
      <w:pPr>
        <w:rPr>
          <w:noProof/>
          <w:sz w:val="18"/>
          <w:szCs w:val="18"/>
          <w:lang w:val="es-ES"/>
        </w:rPr>
      </w:pPr>
    </w:p>
    <w:p w:rsidR="00066764" w:rsidRDefault="00066764">
      <w:pPr>
        <w:rPr>
          <w:noProof/>
          <w:sz w:val="18"/>
          <w:szCs w:val="18"/>
          <w:lang w:val="es-ES"/>
        </w:rPr>
      </w:pPr>
    </w:p>
    <w:p w:rsidR="00066764" w:rsidRPr="00B97E22" w:rsidRDefault="00066764" w:rsidP="00066764">
      <w:pPr>
        <w:pStyle w:val="Ttulo1"/>
        <w:rPr>
          <w:sz w:val="20"/>
          <w:szCs w:val="20"/>
          <w:lang w:val="es-ES"/>
        </w:rPr>
      </w:pPr>
      <w:r>
        <w:rPr>
          <w:rFonts w:ascii="Arial" w:hAnsi="Arial"/>
          <w:color w:val="FFFFFF"/>
          <w:sz w:val="20"/>
          <w:szCs w:val="20"/>
          <w:lang w:val="es-ES"/>
        </w:rPr>
        <w:lastRenderedPageBreak/>
        <w:t>casos de uso</w:t>
      </w:r>
    </w:p>
    <w:p w:rsidR="00066764" w:rsidRDefault="00066764">
      <w:p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Los casos de uso son las actividades que realizará nuestra aplicación. Los casos de uso que se han definido para nuestra aplicación son:</w:t>
      </w:r>
    </w:p>
    <w:p w:rsidR="00066764" w:rsidRPr="00066764" w:rsidRDefault="00066764" w:rsidP="00066764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IniciarSesión: Se encarga de pedir al usuario un codigo de usuario y una contraseña existentes, para poder dar paso al uso de la aplicación.</w:t>
      </w:r>
    </w:p>
    <w:p w:rsidR="00066764" w:rsidRDefault="00066764" w:rsidP="00066764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VerificarDatos: Este proceso</w:t>
      </w:r>
      <w:r w:rsidR="00813C34">
        <w:rPr>
          <w:noProof/>
          <w:sz w:val="18"/>
          <w:szCs w:val="18"/>
          <w:lang w:val="es-ES"/>
        </w:rPr>
        <w:t xml:space="preserve"> esta incluido</w:t>
      </w:r>
      <w:r>
        <w:rPr>
          <w:noProof/>
          <w:sz w:val="18"/>
          <w:szCs w:val="18"/>
          <w:lang w:val="es-ES"/>
        </w:rPr>
        <w:t xml:space="preserve"> IniciarSesión y se encargara de recibir los datos del usuario y verificarlos en la base de datos. </w:t>
      </w:r>
      <w:r w:rsidR="00813C34">
        <w:rPr>
          <w:noProof/>
          <w:sz w:val="18"/>
          <w:szCs w:val="18"/>
          <w:lang w:val="es-ES"/>
        </w:rPr>
        <w:t>Una vez verificados los datos en la primera vez que el usuario accede a la aplicación se le asigna un token de autenticacion el cual servira para verificar que el usuario se ha logeado con anterioridad.</w:t>
      </w:r>
    </w:p>
    <w:p w:rsidR="00066764" w:rsidRDefault="00813C34" w:rsidP="00066764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SeleccionarChance: Extiende de IniciarSesión, es un proceso que puede ser realizado luego de haberse logeado a la aplicación y permitira seleccionar un chance de la lista de chances existentes y obtener un cupo.</w:t>
      </w:r>
    </w:p>
    <w:p w:rsidR="00813C34" w:rsidRDefault="00813C34" w:rsidP="00066764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PedirChance: Extiende de IniciarSesión y mediante este proceso podemos hacer una peticion para un chance mediante un criterio definido por el usuario.</w:t>
      </w:r>
    </w:p>
    <w:p w:rsidR="00813C34" w:rsidRDefault="00813C34" w:rsidP="00066764">
      <w:pPr>
        <w:pStyle w:val="Listaconvietas"/>
        <w:numPr>
          <w:ilvl w:val="0"/>
          <w:numId w:val="2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DarChance: Extiende de IniciarSesión y crea un nuevo chance en la base de datos.</w:t>
      </w: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CO" w:eastAsia="es-CO"/>
        </w:rPr>
        <w:drawing>
          <wp:inline distT="0" distB="0" distL="0" distR="0" wp14:anchorId="3A371A0A" wp14:editId="6EEEBA50">
            <wp:extent cx="6010274" cy="3762375"/>
            <wp:effectExtent l="0" t="0" r="0" b="0"/>
            <wp:docPr id="4" name="Imagen 4" descr="C:\Documents and Settings\Administrador\Mis documentos\Downloads\casos_de_us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Downloads\casos_de_uso (1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86" cy="377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Pr="00813C34" w:rsidRDefault="00813C34" w:rsidP="00813C34">
      <w:pPr>
        <w:pStyle w:val="Ttulo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Modelo de datos</w:t>
      </w:r>
    </w:p>
    <w:p w:rsidR="005559B3" w:rsidRPr="00066764" w:rsidRDefault="005559B3" w:rsidP="005559B3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La clase Usuario la cual estara relacionada con la clase Carro, en una relación de 1 a muchos (1-n) y tendra una relación de muchos a muchos con la clase Chance (n-n) y la clase Carro y la clase Chance tendran una relacion de 1 a muchos (1-n).</w:t>
      </w: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t>El modelo de datos que usara nuestra aplicación sera el siguiente:</w:t>
      </w: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813C34" w:rsidRDefault="00813C34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  <w:r w:rsidRPr="00AC41CC">
        <w:rPr>
          <w:rFonts w:ascii="Times New Roman" w:hAnsi="Times New Roman" w:cs="Times New Roman"/>
          <w:b/>
          <w:noProof/>
          <w:sz w:val="28"/>
          <w:szCs w:val="28"/>
          <w:lang w:val="es-CO" w:eastAsia="es-CO"/>
        </w:rPr>
        <w:drawing>
          <wp:inline distT="0" distB="0" distL="0" distR="0" wp14:anchorId="114035D1" wp14:editId="675D58C2">
            <wp:extent cx="6076950" cy="4086225"/>
            <wp:effectExtent l="0" t="0" r="0" b="9525"/>
            <wp:docPr id="7" name="Imagen 7" descr="C:\Users\HP\Desktop\keiner\new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keiner\newd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70" cy="40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813C34">
      <w:pPr>
        <w:pStyle w:val="Listaconvietas"/>
        <w:numPr>
          <w:ilvl w:val="0"/>
          <w:numId w:val="0"/>
        </w:numPr>
        <w:rPr>
          <w:noProof/>
          <w:sz w:val="18"/>
          <w:szCs w:val="18"/>
          <w:lang w:val="es-ES"/>
        </w:rPr>
      </w:pPr>
    </w:p>
    <w:p w:rsidR="005559B3" w:rsidRDefault="005559B3" w:rsidP="005559B3">
      <w:pPr>
        <w:pStyle w:val="Ttulo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diagramas de secuencia</w:t>
      </w:r>
    </w:p>
    <w:p w:rsidR="005559B3" w:rsidRDefault="0057075B" w:rsidP="005559B3">
      <w:pPr>
        <w:rPr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s-CO" w:eastAsia="es-CO"/>
        </w:rPr>
        <w:drawing>
          <wp:inline distT="0" distB="0" distL="0" distR="0" wp14:anchorId="0316E310" wp14:editId="20119862">
            <wp:extent cx="5934075" cy="2981325"/>
            <wp:effectExtent l="0" t="0" r="9525" b="9525"/>
            <wp:docPr id="10" name="Imagen 10" descr="C:\Documents and Settings\Administrador\Mis documentos\Downloads\diagrama_de_secuenc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Mis documentos\Downloads\diagrama_de_secuencia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58" cy="298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5B" w:rsidRDefault="0057075B" w:rsidP="005559B3">
      <w:pPr>
        <w:rPr>
          <w:lang w:val="es-ES"/>
        </w:rPr>
      </w:pPr>
    </w:p>
    <w:p w:rsidR="0057075B" w:rsidRDefault="0057075B" w:rsidP="005559B3">
      <w:pPr>
        <w:rPr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s-CO" w:eastAsia="es-CO"/>
        </w:rPr>
        <w:drawing>
          <wp:inline distT="0" distB="0" distL="0" distR="0" wp14:anchorId="7BE12B3D" wp14:editId="0844B967">
            <wp:extent cx="6048375" cy="3314700"/>
            <wp:effectExtent l="0" t="0" r="9525" b="0"/>
            <wp:docPr id="13" name="Imagen 13" descr="C:\Documents and Settings\Administrador\Mis documentos\Downloads\diagrama_de_secuencia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Mis documentos\Downloads\diagrama_de_secuencia2 (1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44" cy="331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5B" w:rsidRDefault="0057075B" w:rsidP="005559B3">
      <w:pPr>
        <w:rPr>
          <w:lang w:val="es-ES"/>
        </w:rPr>
      </w:pPr>
    </w:p>
    <w:p w:rsidR="0057075B" w:rsidRDefault="0057075B" w:rsidP="005559B3">
      <w:pPr>
        <w:rPr>
          <w:lang w:val="es-ES"/>
        </w:rPr>
      </w:pPr>
    </w:p>
    <w:p w:rsidR="0057075B" w:rsidRPr="005559B3" w:rsidRDefault="0057075B" w:rsidP="005559B3">
      <w:pPr>
        <w:rPr>
          <w:lang w:val="es-E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3FB3DD3B" wp14:editId="723AF4F3">
            <wp:extent cx="5915025" cy="3000375"/>
            <wp:effectExtent l="0" t="0" r="9525" b="9525"/>
            <wp:docPr id="14" name="Imagen 14" descr="C:\Documents and Settings\Administrador\Mis documentos\Downloads\diagrama_de_secuenci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dor\Mis documentos\Downloads\diagrama_de_secuencia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11" cy="300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7075B" w:rsidRPr="005559B3">
      <w:footerReference w:type="default" r:id="rId2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9B" w:rsidRDefault="00D3139B">
      <w:pPr>
        <w:spacing w:line="240" w:lineRule="auto"/>
      </w:pPr>
      <w:r>
        <w:separator/>
      </w:r>
    </w:p>
  </w:endnote>
  <w:endnote w:type="continuationSeparator" w:id="0">
    <w:p w:rsidR="00D3139B" w:rsidRDefault="00D31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0F" w:rsidRDefault="00AD1689">
    <w:pPr>
      <w:pStyle w:val="Piedepgina"/>
    </w:pPr>
    <w:r>
      <w:rPr>
        <w:noProof/>
        <w:lang w:val="es-CO" w:eastAsia="es-CO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550F" w:rsidRDefault="00AD1689">
                          <w:pPr>
                            <w:pStyle w:val="Textoindependiente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57075B">
                            <w:rPr>
                              <w:rStyle w:val="Nmerodepgina"/>
                              <w:noProof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8F550F" w:rsidRDefault="00AD1689">
                    <w:pPr>
                      <w:pStyle w:val="Textoindependiente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  \* MERGEFORMAT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57075B">
                      <w:rPr>
                        <w:rStyle w:val="Nmerodepgina"/>
                        <w:noProof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9B" w:rsidRDefault="00D3139B">
      <w:pPr>
        <w:spacing w:line="240" w:lineRule="auto"/>
      </w:pPr>
      <w:r>
        <w:separator/>
      </w:r>
    </w:p>
  </w:footnote>
  <w:footnote w:type="continuationSeparator" w:id="0">
    <w:p w:rsidR="00D3139B" w:rsidRDefault="00D313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EDA8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aconvieta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1A"/>
    <w:rsid w:val="00066764"/>
    <w:rsid w:val="000A5E43"/>
    <w:rsid w:val="005559B3"/>
    <w:rsid w:val="0057075B"/>
    <w:rsid w:val="006F1842"/>
    <w:rsid w:val="00790FD0"/>
    <w:rsid w:val="007A2C6D"/>
    <w:rsid w:val="00813C34"/>
    <w:rsid w:val="008F550F"/>
    <w:rsid w:val="00902C3F"/>
    <w:rsid w:val="009D7925"/>
    <w:rsid w:val="00AD1689"/>
    <w:rsid w:val="00B96074"/>
    <w:rsid w:val="00B97E22"/>
    <w:rsid w:val="00C14E46"/>
    <w:rsid w:val="00C62D78"/>
    <w:rsid w:val="00C7101A"/>
    <w:rsid w:val="00D3139B"/>
    <w:rsid w:val="00E96513"/>
    <w:rsid w:val="00EA1C9E"/>
    <w:rsid w:val="00F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A0BD492-E2A4-466F-9E59-CA01AC8C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cindecontacto">
    <w:name w:val="Información de contacto"/>
    <w:basedOn w:val="Normal"/>
    <w:qFormat/>
    <w:pPr>
      <w:spacing w:before="0" w:line="300" w:lineRule="auto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color w:val="FFFFFF" w:themeColor="background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0" w:line="240" w:lineRule="auto"/>
      <w:ind w:left="-72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merodepgina">
    <w:name w:val="page number"/>
    <w:basedOn w:val="Fuentedeprrafopredeter"/>
    <w:uiPriority w:val="99"/>
    <w:unhideWhenUsed/>
    <w:rPr>
      <w:b/>
      <w:b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Ttulo2Car">
    <w:name w:val="Título 2 Car"/>
    <w:basedOn w:val="Fuentedeprrafopredeter"/>
    <w:link w:val="Ttulo2"/>
    <w:uiPriority w:val="1"/>
    <w:rPr>
      <w:caps/>
      <w:sz w:val="22"/>
      <w:szCs w:val="22"/>
      <w:shd w:val="clear" w:color="auto" w:fill="F1D7E0" w:themeFill="accent2"/>
    </w:rPr>
  </w:style>
  <w:style w:type="paragraph" w:styleId="Listaconvietas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Ttulo3Car">
    <w:name w:val="Título 3 Car"/>
    <w:basedOn w:val="Fuentedeprrafopredeter"/>
    <w:link w:val="Ttulo3"/>
    <w:uiPriority w:val="1"/>
    <w:rPr>
      <w:caps/>
      <w:color w:val="5A1E34" w:themeColor="accent1" w:themeShade="80"/>
      <w:sz w:val="22"/>
      <w:szCs w:val="22"/>
    </w:rPr>
  </w:style>
  <w:style w:type="paragraph" w:styleId="Cita">
    <w:name w:val="Quote"/>
    <w:basedOn w:val="Normal"/>
    <w:next w:val="Normal"/>
    <w:link w:val="CitaC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CitaCar">
    <w:name w:val="Cita Car"/>
    <w:basedOn w:val="Fuentedeprrafopredeter"/>
    <w:link w:val="Cita"/>
    <w:uiPriority w:val="2"/>
    <w:rPr>
      <w:i/>
      <w:iCs/>
      <w:color w:val="A93B61" w:themeColor="accent2" w:themeShade="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24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Informe%20de%20alumno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21AEFA-EE28-4C0D-B5ED-B77279930F54}" type="doc">
      <dgm:prSet loTypeId="urn:microsoft.com/office/officeart/2005/8/layout/hProcess9#1" loCatId="process" qsTypeId="urn:microsoft.com/office/officeart/2005/8/quickstyle/simple4" qsCatId="simple" csTypeId="urn:microsoft.com/office/officeart/2005/8/colors/colorful1" csCatId="colorful" phldr="1"/>
      <dgm:spPr/>
    </dgm:pt>
    <dgm:pt modelId="{70ADAA9F-9F79-4939-AAC4-1A6F3AE8FFC9}">
      <dgm:prSet phldrT="[Text]"/>
      <dgm:spPr/>
      <dgm:t>
        <a:bodyPr/>
        <a:lstStyle/>
        <a:p>
          <a:r>
            <a:rPr lang="en-US"/>
            <a:t>Front-End</a:t>
          </a:r>
        </a:p>
      </dgm:t>
    </dgm:pt>
    <dgm:pt modelId="{126275CE-4F01-4F64-B4B3-0C6D438E8603}" type="parTrans" cxnId="{846647C5-D510-49F4-8AC2-6107C7AE303D}">
      <dgm:prSet/>
      <dgm:spPr/>
      <dgm:t>
        <a:bodyPr/>
        <a:lstStyle/>
        <a:p>
          <a:endParaRPr lang="en-US"/>
        </a:p>
      </dgm:t>
    </dgm:pt>
    <dgm:pt modelId="{259794E3-C072-4CA9-9016-2E207F771B0D}" type="sibTrans" cxnId="{846647C5-D510-49F4-8AC2-6107C7AE303D}">
      <dgm:prSet/>
      <dgm:spPr/>
      <dgm:t>
        <a:bodyPr/>
        <a:lstStyle/>
        <a:p>
          <a:endParaRPr lang="en-US"/>
        </a:p>
      </dgm:t>
    </dgm:pt>
    <dgm:pt modelId="{A89CF361-6798-4C87-B5C9-3F749C16B1A7}">
      <dgm:prSet phldrT="[Text]"/>
      <dgm:spPr/>
      <dgm:t>
        <a:bodyPr/>
        <a:lstStyle/>
        <a:p>
          <a:r>
            <a:rPr lang="en-US"/>
            <a:t>Back-End</a:t>
          </a:r>
        </a:p>
      </dgm:t>
    </dgm:pt>
    <dgm:pt modelId="{E48FA4AB-464B-4CB9-86ED-79DFA16EA6A9}" type="parTrans" cxnId="{B0B7F753-AD94-41F2-8FC8-C806C5628C76}">
      <dgm:prSet/>
      <dgm:spPr/>
      <dgm:t>
        <a:bodyPr/>
        <a:lstStyle/>
        <a:p>
          <a:endParaRPr lang="en-US"/>
        </a:p>
      </dgm:t>
    </dgm:pt>
    <dgm:pt modelId="{235EF14D-AA32-473A-B180-A1293D24E148}" type="sibTrans" cxnId="{B0B7F753-AD94-41F2-8FC8-C806C5628C76}">
      <dgm:prSet/>
      <dgm:spPr/>
      <dgm:t>
        <a:bodyPr/>
        <a:lstStyle/>
        <a:p>
          <a:endParaRPr lang="en-US"/>
        </a:p>
      </dgm:t>
    </dgm:pt>
    <dgm:pt modelId="{ED3FE8E1-092E-46AD-8DB2-18398D8CE3A2}" type="pres">
      <dgm:prSet presAssocID="{4521AEFA-EE28-4C0D-B5ED-B77279930F54}" presName="CompostProcess" presStyleCnt="0">
        <dgm:presLayoutVars>
          <dgm:dir/>
          <dgm:resizeHandles val="exact"/>
        </dgm:presLayoutVars>
      </dgm:prSet>
      <dgm:spPr/>
    </dgm:pt>
    <dgm:pt modelId="{C284A2D8-19C0-4A03-B182-8F77660A1CD1}" type="pres">
      <dgm:prSet presAssocID="{4521AEFA-EE28-4C0D-B5ED-B77279930F54}" presName="arrow" presStyleLbl="bgShp" presStyleIdx="0" presStyleCnt="1" custLinFactNeighborX="1041" custLinFactNeighborY="-714"/>
      <dgm:spPr/>
    </dgm:pt>
    <dgm:pt modelId="{C831B9E0-F783-4898-A5CB-781056FA7E36}" type="pres">
      <dgm:prSet presAssocID="{4521AEFA-EE28-4C0D-B5ED-B77279930F54}" presName="linearProcess" presStyleCnt="0"/>
      <dgm:spPr/>
    </dgm:pt>
    <dgm:pt modelId="{B2B3D0F9-3866-4B0C-B652-E650C38433DB}" type="pres">
      <dgm:prSet presAssocID="{70ADAA9F-9F79-4939-AAC4-1A6F3AE8FFC9}" presName="textNode" presStyleLbl="node1" presStyleIdx="0" presStyleCnt="2" custScaleX="753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AC8F89-44D8-4EB9-BB52-B05415418A1C}" type="pres">
      <dgm:prSet presAssocID="{259794E3-C072-4CA9-9016-2E207F771B0D}" presName="sibTrans" presStyleCnt="0"/>
      <dgm:spPr/>
    </dgm:pt>
    <dgm:pt modelId="{79D904BC-76C4-4B68-B260-23DB726572D8}" type="pres">
      <dgm:prSet presAssocID="{A89CF361-6798-4C87-B5C9-3F749C16B1A7}" presName="textNode" presStyleLbl="node1" presStyleIdx="1" presStyleCnt="2" custScaleX="710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D1AF09-7A8A-4E1D-9F1D-9A1E923F15C5}" type="presOf" srcId="{A89CF361-6798-4C87-B5C9-3F749C16B1A7}" destId="{79D904BC-76C4-4B68-B260-23DB726572D8}" srcOrd="0" destOrd="0" presId="urn:microsoft.com/office/officeart/2005/8/layout/hProcess9#1"/>
    <dgm:cxn modelId="{F9196CF4-DF85-4D26-93D2-0ECD8FA5F1CC}" type="presOf" srcId="{70ADAA9F-9F79-4939-AAC4-1A6F3AE8FFC9}" destId="{B2B3D0F9-3866-4B0C-B652-E650C38433DB}" srcOrd="0" destOrd="0" presId="urn:microsoft.com/office/officeart/2005/8/layout/hProcess9#1"/>
    <dgm:cxn modelId="{B0B7F753-AD94-41F2-8FC8-C806C5628C76}" srcId="{4521AEFA-EE28-4C0D-B5ED-B77279930F54}" destId="{A89CF361-6798-4C87-B5C9-3F749C16B1A7}" srcOrd="1" destOrd="0" parTransId="{E48FA4AB-464B-4CB9-86ED-79DFA16EA6A9}" sibTransId="{235EF14D-AA32-473A-B180-A1293D24E148}"/>
    <dgm:cxn modelId="{0C1C79EC-46B8-473C-A58B-E55F52AEB4D2}" type="presOf" srcId="{4521AEFA-EE28-4C0D-B5ED-B77279930F54}" destId="{ED3FE8E1-092E-46AD-8DB2-18398D8CE3A2}" srcOrd="0" destOrd="0" presId="urn:microsoft.com/office/officeart/2005/8/layout/hProcess9#1"/>
    <dgm:cxn modelId="{846647C5-D510-49F4-8AC2-6107C7AE303D}" srcId="{4521AEFA-EE28-4C0D-B5ED-B77279930F54}" destId="{70ADAA9F-9F79-4939-AAC4-1A6F3AE8FFC9}" srcOrd="0" destOrd="0" parTransId="{126275CE-4F01-4F64-B4B3-0C6D438E8603}" sibTransId="{259794E3-C072-4CA9-9016-2E207F771B0D}"/>
    <dgm:cxn modelId="{246DB524-5CA4-487C-A6A4-EB3068852B53}" type="presParOf" srcId="{ED3FE8E1-092E-46AD-8DB2-18398D8CE3A2}" destId="{C284A2D8-19C0-4A03-B182-8F77660A1CD1}" srcOrd="0" destOrd="0" presId="urn:microsoft.com/office/officeart/2005/8/layout/hProcess9#1"/>
    <dgm:cxn modelId="{9F84E929-442F-49C6-81DE-5E6456627550}" type="presParOf" srcId="{ED3FE8E1-092E-46AD-8DB2-18398D8CE3A2}" destId="{C831B9E0-F783-4898-A5CB-781056FA7E36}" srcOrd="1" destOrd="0" presId="urn:microsoft.com/office/officeart/2005/8/layout/hProcess9#1"/>
    <dgm:cxn modelId="{E6D1D1BA-6001-49A0-A842-668A082392FA}" type="presParOf" srcId="{C831B9E0-F783-4898-A5CB-781056FA7E36}" destId="{B2B3D0F9-3866-4B0C-B652-E650C38433DB}" srcOrd="0" destOrd="0" presId="urn:microsoft.com/office/officeart/2005/8/layout/hProcess9#1"/>
    <dgm:cxn modelId="{FB47DBD2-18EF-414C-8105-C30DF72068BA}" type="presParOf" srcId="{C831B9E0-F783-4898-A5CB-781056FA7E36}" destId="{05AC8F89-44D8-4EB9-BB52-B05415418A1C}" srcOrd="1" destOrd="0" presId="urn:microsoft.com/office/officeart/2005/8/layout/hProcess9#1"/>
    <dgm:cxn modelId="{9C110935-0C7D-4AD4-95D8-423743CF9C05}" type="presParOf" srcId="{C831B9E0-F783-4898-A5CB-781056FA7E36}" destId="{79D904BC-76C4-4B68-B260-23DB726572D8}" srcOrd="2" destOrd="0" presId="urn:microsoft.com/office/officeart/2005/8/layout/hProcess9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4A2D8-19C0-4A03-B182-8F77660A1CD1}">
      <dsp:nvSpPr>
        <dsp:cNvPr id="0" name=""/>
        <dsp:cNvSpPr/>
      </dsp:nvSpPr>
      <dsp:spPr>
        <a:xfrm>
          <a:off x="276335" y="0"/>
          <a:ext cx="2801302" cy="1476375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2B3D0F9-3866-4B0C-B652-E650C38433DB}">
      <dsp:nvSpPr>
        <dsp:cNvPr id="0" name=""/>
        <dsp:cNvSpPr/>
      </dsp:nvSpPr>
      <dsp:spPr>
        <a:xfrm>
          <a:off x="447669" y="442912"/>
          <a:ext cx="1179945" cy="59054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Front-End</a:t>
          </a:r>
        </a:p>
      </dsp:txBody>
      <dsp:txXfrm>
        <a:off x="620468" y="529396"/>
        <a:ext cx="834347" cy="417581"/>
      </dsp:txXfrm>
    </dsp:sp>
    <dsp:sp modelId="{79D904BC-76C4-4B68-B260-23DB726572D8}">
      <dsp:nvSpPr>
        <dsp:cNvPr id="0" name=""/>
        <dsp:cNvSpPr/>
      </dsp:nvSpPr>
      <dsp:spPr>
        <a:xfrm>
          <a:off x="1736397" y="442912"/>
          <a:ext cx="1111583" cy="59054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Back-End</a:t>
          </a:r>
        </a:p>
      </dsp:txBody>
      <dsp:txXfrm>
        <a:off x="1899185" y="529396"/>
        <a:ext cx="786007" cy="4175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#1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61DCE7A97E4D2CB37AAB0BD76EC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43D7-3EFD-4930-BEC8-C264A75E3393}"/>
      </w:docPartPr>
      <w:docPartBody>
        <w:p w:rsidR="00000000" w:rsidRDefault="00643097">
          <w:pPr>
            <w:pStyle w:val="FB61DCE7A97E4D2CB37AAB0BD76EC0F3"/>
          </w:pPr>
          <w:r w:rsidRPr="007A2C6D">
            <w:rPr>
              <w:sz w:val="70"/>
              <w:szCs w:val="70"/>
            </w:rPr>
            <w:t>[</w:t>
          </w:r>
          <w:r w:rsidRPr="007A2C6D">
            <w:rPr>
              <w:noProof/>
              <w:sz w:val="70"/>
              <w:szCs w:val="70"/>
              <w:lang w:val="es-ES"/>
            </w:rPr>
            <w:t>Título</w:t>
          </w:r>
          <w:r w:rsidRPr="007A2C6D">
            <w:rPr>
              <w:sz w:val="70"/>
              <w:szCs w:val="70"/>
            </w:rPr>
            <w:t xml:space="preserve"> </w:t>
          </w:r>
          <w:r w:rsidRPr="007A2C6D">
            <w:rPr>
              <w:noProof/>
              <w:sz w:val="70"/>
              <w:szCs w:val="70"/>
              <w:lang w:val="es-ES"/>
            </w:rPr>
            <w:t>del</w:t>
          </w:r>
          <w:r w:rsidRPr="007A2C6D">
            <w:rPr>
              <w:sz w:val="70"/>
              <w:szCs w:val="70"/>
            </w:rPr>
            <w:t xml:space="preserve"> </w:t>
          </w:r>
          <w:r w:rsidRPr="007A2C6D">
            <w:rPr>
              <w:noProof/>
              <w:sz w:val="70"/>
              <w:szCs w:val="70"/>
              <w:lang w:val="es-ES"/>
            </w:rPr>
            <w:t>informe</w:t>
          </w:r>
          <w:r w:rsidRPr="007A2C6D">
            <w:rPr>
              <w:sz w:val="70"/>
              <w:szCs w:val="7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97"/>
    <w:rsid w:val="0064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61DCE7A97E4D2CB37AAB0BD76EC0F3">
    <w:name w:val="FB61DCE7A97E4D2CB37AAB0BD76EC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64B4-B9F9-4B7A-87B6-6E91850BB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D49C57-4FC7-443B-88F9-AB41BD77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alumnos</Template>
  <TotalTime>44</TotalTime>
  <Pages>6</Pages>
  <Words>411</Words>
  <Characters>2266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Get Started Right Away</vt:lpstr>
      <vt:lpstr>Look Great Every Time</vt:lpstr>
      <vt:lpstr>    Give It That Finishing Touch</vt:lpstr>
      <vt:lpstr>        Add a Table of Contents</vt:lpstr>
      <vt:lpstr>        Add a Bibliography</vt:lpstr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CHANCE UTB</dc:title>
  <dc:creator>HP</dc:creator>
  <cp:keywords/>
  <cp:lastModifiedBy>HP</cp:lastModifiedBy>
  <cp:revision>1</cp:revision>
  <cp:lastPrinted>2012-09-04T22:21:00Z</cp:lastPrinted>
  <dcterms:created xsi:type="dcterms:W3CDTF">2014-06-05T16:05:00Z</dcterms:created>
  <dcterms:modified xsi:type="dcterms:W3CDTF">2014-06-05T16:56:00Z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